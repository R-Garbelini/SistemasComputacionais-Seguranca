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5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737"/>
      </w:tblGrid>
      <w:tr w:rsidR="001B2ABD" w:rsidRPr="00015BD1" w14:paraId="3C372D9F" w14:textId="77777777" w:rsidTr="00B32A7C">
        <w:trPr>
          <w:trHeight w:val="1773"/>
        </w:trPr>
        <w:tc>
          <w:tcPr>
            <w:tcW w:w="3600" w:type="dxa"/>
            <w:vAlign w:val="bottom"/>
          </w:tcPr>
          <w:p w14:paraId="52B1A696" w14:textId="045BAAE9" w:rsidR="001B2ABD" w:rsidRPr="00015BD1" w:rsidRDefault="001B2ABD" w:rsidP="001B2ABD">
            <w:pPr>
              <w:tabs>
                <w:tab w:val="left" w:pos="990"/>
              </w:tabs>
              <w:jc w:val="center"/>
              <w:rPr>
                <w:rFonts w:ascii="Calibri" w:hAnsi="Calibri" w:cs="Calibri"/>
                <w:lang w:val="pt-BR"/>
              </w:rPr>
            </w:pPr>
          </w:p>
        </w:tc>
        <w:tc>
          <w:tcPr>
            <w:tcW w:w="720" w:type="dxa"/>
          </w:tcPr>
          <w:p w14:paraId="0450B0B9" w14:textId="77777777" w:rsidR="001B2ABD" w:rsidRPr="00015BD1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  <w:sz w:val="44"/>
                <w:szCs w:val="44"/>
                <w:lang w:val="pt-BR"/>
              </w:rPr>
            </w:pPr>
          </w:p>
        </w:tc>
        <w:tc>
          <w:tcPr>
            <w:tcW w:w="6737" w:type="dxa"/>
            <w:vAlign w:val="bottom"/>
          </w:tcPr>
          <w:p w14:paraId="26984FB9" w14:textId="6DB8170C" w:rsidR="001B2ABD" w:rsidRPr="00015BD1" w:rsidRDefault="008C4A79" w:rsidP="00AB3A27">
            <w:pPr>
              <w:pStyle w:val="Ttulo"/>
              <w:ind w:right="-238"/>
              <w:rPr>
                <w:rFonts w:ascii="Calibri" w:hAnsi="Calibri" w:cs="Calibri"/>
                <w:sz w:val="40"/>
                <w:szCs w:val="40"/>
                <w:lang w:val="pt-BR"/>
              </w:rPr>
            </w:pPr>
            <w:r w:rsidRPr="00015BD1">
              <w:rPr>
                <w:rFonts w:ascii="Calibri" w:hAnsi="Calibri" w:cs="Calibri"/>
                <w:sz w:val="40"/>
                <w:szCs w:val="40"/>
                <w:lang w:val="pt-BR"/>
              </w:rPr>
              <w:t>Rafael</w:t>
            </w:r>
            <w:r w:rsidR="00AB3A27" w:rsidRPr="00015BD1">
              <w:rPr>
                <w:rFonts w:ascii="Calibri" w:hAnsi="Calibri" w:cs="Calibri"/>
                <w:sz w:val="40"/>
                <w:szCs w:val="40"/>
                <w:lang w:val="pt-BR"/>
              </w:rPr>
              <w:t xml:space="preserve"> h. Garbelini alberto </w:t>
            </w:r>
            <w:r w:rsidRPr="00015BD1">
              <w:rPr>
                <w:rFonts w:ascii="Calibri" w:hAnsi="Calibri" w:cs="Calibri"/>
                <w:sz w:val="40"/>
                <w:szCs w:val="40"/>
                <w:lang w:val="pt-BR"/>
              </w:rPr>
              <w:t xml:space="preserve"> </w:t>
            </w:r>
          </w:p>
        </w:tc>
      </w:tr>
      <w:tr w:rsidR="001B2ABD" w:rsidRPr="00015BD1" w14:paraId="68620049" w14:textId="77777777" w:rsidTr="00B32A7C">
        <w:tc>
          <w:tcPr>
            <w:tcW w:w="3600" w:type="dxa"/>
          </w:tcPr>
          <w:p w14:paraId="56AAD677" w14:textId="77777777" w:rsidR="00DA2C25" w:rsidRDefault="00DA2C25" w:rsidP="00CB0055">
            <w:pPr>
              <w:pStyle w:val="Ttulo3"/>
              <w:rPr>
                <w:rFonts w:ascii="Calibri" w:hAnsi="Calibri" w:cs="Calibri"/>
                <w:sz w:val="24"/>
                <w:szCs w:val="28"/>
                <w:lang w:val="pt-BR"/>
              </w:rPr>
            </w:pPr>
          </w:p>
          <w:sdt>
            <w:sdtPr>
              <w:rPr>
                <w:rFonts w:ascii="Calibri" w:hAnsi="Calibri" w:cs="Calibri"/>
                <w:sz w:val="24"/>
                <w:szCs w:val="28"/>
                <w:lang w:val="pt-BR"/>
              </w:rPr>
              <w:id w:val="-1954003311"/>
              <w:placeholder>
                <w:docPart w:val="164D1B497F1148E691DCC3B8AB8EEEF7"/>
              </w:placeholder>
              <w:temporary/>
              <w:showingPlcHdr/>
              <w15:appearance w15:val="hidden"/>
            </w:sdtPr>
            <w:sdtContent>
              <w:p w14:paraId="29ED2A5B" w14:textId="598B78EC" w:rsidR="00036450" w:rsidRPr="00015BD1" w:rsidRDefault="00CB0055" w:rsidP="00CB0055">
                <w:pPr>
                  <w:pStyle w:val="Ttulo3"/>
                  <w:rPr>
                    <w:rFonts w:ascii="Calibri" w:hAnsi="Calibri" w:cs="Calibri"/>
                    <w:sz w:val="24"/>
                    <w:szCs w:val="28"/>
                    <w:lang w:val="pt-BR"/>
                  </w:rPr>
                </w:pPr>
                <w:r w:rsidRPr="00015BD1">
                  <w:rPr>
                    <w:rFonts w:ascii="Calibri" w:hAnsi="Calibri" w:cs="Calibri"/>
                    <w:sz w:val="28"/>
                    <w:szCs w:val="28"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rFonts w:ascii="Calibri" w:hAnsi="Calibri" w:cs="Calibri"/>
                <w:sz w:val="24"/>
                <w:szCs w:val="28"/>
                <w:lang w:val="pt-BR"/>
              </w:rPr>
              <w:id w:val="1111563247"/>
              <w:placeholder>
                <w:docPart w:val="05993DD4A76C4ECEB7A064A2FB5BB4F5"/>
              </w:placeholder>
              <w:temporary/>
              <w:showingPlcHdr/>
              <w15:appearance w15:val="hidden"/>
            </w:sdtPr>
            <w:sdtContent>
              <w:p w14:paraId="0A7EC100" w14:textId="77777777" w:rsidR="004D3011" w:rsidRPr="00015BD1" w:rsidRDefault="004D3011" w:rsidP="004D3011">
                <w:pPr>
                  <w:rPr>
                    <w:rFonts w:ascii="Calibri" w:hAnsi="Calibri" w:cs="Calibri"/>
                    <w:sz w:val="24"/>
                    <w:szCs w:val="28"/>
                    <w:lang w:val="pt-BR"/>
                  </w:rPr>
                </w:pPr>
                <w:r w:rsidRPr="00015BD1">
                  <w:rPr>
                    <w:rFonts w:ascii="Calibri" w:hAnsi="Calibri" w:cs="Calibri"/>
                    <w:sz w:val="24"/>
                    <w:szCs w:val="28"/>
                    <w:lang w:val="pt-BR" w:bidi="pt-BR"/>
                  </w:rPr>
                  <w:t>TELEFONE:</w:t>
                </w:r>
              </w:p>
            </w:sdtContent>
          </w:sdt>
          <w:p w14:paraId="3BBECB9B" w14:textId="7B42C2D1" w:rsidR="004D3011" w:rsidRPr="00015BD1" w:rsidRDefault="008C4A79" w:rsidP="004D3011">
            <w:pPr>
              <w:rPr>
                <w:rFonts w:ascii="Calibri" w:hAnsi="Calibri" w:cs="Calibri"/>
                <w:sz w:val="24"/>
                <w:szCs w:val="28"/>
                <w:lang w:val="pt-BR"/>
              </w:rPr>
            </w:pPr>
            <w:r w:rsidRPr="00015BD1">
              <w:rPr>
                <w:rFonts w:ascii="Calibri" w:hAnsi="Calibri" w:cs="Calibri"/>
                <w:sz w:val="24"/>
                <w:szCs w:val="28"/>
                <w:lang w:val="pt-BR" w:bidi="pt-BR"/>
              </w:rPr>
              <w:t>(11)95292-2623</w:t>
            </w:r>
          </w:p>
          <w:p w14:paraId="3A66E951" w14:textId="70548C3A" w:rsidR="004D3011" w:rsidRPr="00015BD1" w:rsidRDefault="004D3011" w:rsidP="004D3011">
            <w:pPr>
              <w:rPr>
                <w:rFonts w:ascii="Calibri" w:hAnsi="Calibri" w:cs="Calibri"/>
                <w:sz w:val="24"/>
                <w:szCs w:val="28"/>
                <w:lang w:val="pt-BR"/>
              </w:rPr>
            </w:pPr>
          </w:p>
          <w:sdt>
            <w:sdtPr>
              <w:rPr>
                <w:rFonts w:ascii="Calibri" w:hAnsi="Calibri" w:cs="Calibri"/>
                <w:sz w:val="24"/>
                <w:szCs w:val="28"/>
                <w:lang w:val="pt-BR"/>
              </w:rPr>
              <w:id w:val="-240260293"/>
              <w:placeholder>
                <w:docPart w:val="A40A22624D064835AA44759FF6D97CE9"/>
              </w:placeholder>
              <w:temporary/>
              <w:showingPlcHdr/>
              <w15:appearance w15:val="hidden"/>
            </w:sdtPr>
            <w:sdtContent>
              <w:p w14:paraId="19119109" w14:textId="77777777" w:rsidR="004D3011" w:rsidRPr="00015BD1" w:rsidRDefault="004D3011" w:rsidP="004D3011">
                <w:pPr>
                  <w:rPr>
                    <w:rFonts w:ascii="Calibri" w:hAnsi="Calibri" w:cs="Calibri"/>
                    <w:sz w:val="24"/>
                    <w:szCs w:val="28"/>
                    <w:lang w:val="pt-BR"/>
                  </w:rPr>
                </w:pPr>
                <w:r w:rsidRPr="00015BD1">
                  <w:rPr>
                    <w:rFonts w:ascii="Calibri" w:hAnsi="Calibri" w:cs="Calibri"/>
                    <w:sz w:val="24"/>
                    <w:szCs w:val="28"/>
                    <w:lang w:val="pt-BR" w:bidi="pt-BR"/>
                  </w:rPr>
                  <w:t>EMAIL:</w:t>
                </w:r>
              </w:p>
            </w:sdtContent>
          </w:sdt>
          <w:p w14:paraId="51F5BA1F" w14:textId="62273515" w:rsidR="00036450" w:rsidRPr="00015BD1" w:rsidRDefault="008C4A79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  <w:r w:rsidRPr="00015BD1">
              <w:rPr>
                <w:rFonts w:ascii="Calibri" w:hAnsi="Calibri" w:cs="Calibri"/>
                <w:sz w:val="24"/>
                <w:szCs w:val="28"/>
                <w:lang w:val="pt-BR" w:bidi="pt-BR"/>
              </w:rPr>
              <w:t>rafa.1005@hotmail.com</w:t>
            </w:r>
          </w:p>
          <w:p w14:paraId="3F7F4229" w14:textId="6BB2EE05" w:rsidR="006C1AC1" w:rsidRDefault="006C1AC1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</w:p>
          <w:p w14:paraId="4A6235DE" w14:textId="5E58DB02" w:rsidR="00D4167B" w:rsidRDefault="00D4167B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</w:p>
          <w:p w14:paraId="4903B3E4" w14:textId="104B5BFA" w:rsidR="00D4167B" w:rsidRPr="00D4167B" w:rsidRDefault="00D4167B" w:rsidP="004D3011">
            <w:pPr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</w:pPr>
            <w:r>
              <w:rPr>
                <w:rFonts w:ascii="Calibri" w:hAnsi="Calibri" w:cs="Calibri"/>
                <w:b/>
                <w:bCs/>
                <w:color w:val="548AB7" w:themeColor="accent1" w:themeShade="BF"/>
                <w:sz w:val="28"/>
                <w:szCs w:val="28"/>
                <w:lang w:val="pt-BR" w:bidi="pt-BR"/>
              </w:rPr>
              <w:t>EDUCAÇÃO</w:t>
            </w:r>
          </w:p>
          <w:p w14:paraId="13A50C18" w14:textId="6D3B31E1" w:rsidR="00D4167B" w:rsidRDefault="00D4167B" w:rsidP="004D3011">
            <w:pPr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</w:pPr>
          </w:p>
          <w:p w14:paraId="4A11FE51" w14:textId="25E48427" w:rsidR="008C4A79" w:rsidRPr="00D4167B" w:rsidRDefault="008C4A79" w:rsidP="004D3011">
            <w:pPr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</w:pPr>
            <w:r w:rsidRPr="00D4167B"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  <w:t xml:space="preserve">Engenharia </w:t>
            </w:r>
            <w:r w:rsidR="009126FF"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  <w:t xml:space="preserve">da Computação </w:t>
            </w:r>
          </w:p>
          <w:p w14:paraId="4E102E92" w14:textId="53EC9473" w:rsidR="00D4167B" w:rsidRDefault="00907401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8"/>
                <w:lang w:val="pt-BR" w:bidi="pt-BR"/>
              </w:rPr>
              <w:t>Universidade São Judas Tadeu</w:t>
            </w:r>
          </w:p>
          <w:p w14:paraId="503163EB" w14:textId="6656D284" w:rsidR="006C1AC1" w:rsidRPr="00015BD1" w:rsidRDefault="008C4A79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  <w:r w:rsidRPr="00015BD1">
              <w:rPr>
                <w:rFonts w:ascii="Calibri" w:hAnsi="Calibri" w:cs="Calibri"/>
                <w:sz w:val="24"/>
                <w:szCs w:val="28"/>
                <w:lang w:val="pt-BR" w:bidi="pt-BR"/>
              </w:rPr>
              <w:t xml:space="preserve">Cursando </w:t>
            </w:r>
            <w:r w:rsidR="00907401">
              <w:rPr>
                <w:rFonts w:ascii="Calibri" w:hAnsi="Calibri" w:cs="Calibri"/>
                <w:sz w:val="24"/>
                <w:szCs w:val="28"/>
                <w:lang w:val="pt-BR" w:bidi="pt-BR"/>
              </w:rPr>
              <w:t>1</w:t>
            </w:r>
            <w:r w:rsidRPr="00015BD1">
              <w:rPr>
                <w:rFonts w:ascii="Calibri" w:hAnsi="Calibri" w:cs="Calibri"/>
                <w:sz w:val="24"/>
                <w:szCs w:val="28"/>
                <w:lang w:val="pt-BR" w:bidi="pt-BR"/>
              </w:rPr>
              <w:t xml:space="preserve">° semestre </w:t>
            </w:r>
          </w:p>
          <w:p w14:paraId="3DBB74F8" w14:textId="77777777" w:rsidR="008C4A79" w:rsidRPr="00015BD1" w:rsidRDefault="008C4A79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</w:p>
          <w:p w14:paraId="7610289D" w14:textId="75737A59" w:rsidR="00044DBA" w:rsidRPr="00D4167B" w:rsidRDefault="00044DBA" w:rsidP="004D3011">
            <w:pPr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</w:pPr>
            <w:r w:rsidRPr="00D4167B"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  <w:t xml:space="preserve">Técnico em </w:t>
            </w:r>
            <w:r w:rsidR="00D4167B"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  <w:t>e</w:t>
            </w:r>
            <w:r w:rsidRPr="00D4167B">
              <w:rPr>
                <w:rFonts w:ascii="Calibri" w:hAnsi="Calibri" w:cs="Calibri"/>
                <w:b/>
                <w:bCs/>
                <w:sz w:val="24"/>
                <w:szCs w:val="28"/>
                <w:lang w:val="pt-BR" w:bidi="pt-BR"/>
              </w:rPr>
              <w:t xml:space="preserve">letrônica </w:t>
            </w:r>
          </w:p>
          <w:p w14:paraId="60D709E0" w14:textId="4B274F1E" w:rsidR="00044DBA" w:rsidRPr="00015BD1" w:rsidRDefault="00044DBA" w:rsidP="004D3011">
            <w:pPr>
              <w:rPr>
                <w:rFonts w:ascii="Calibri" w:hAnsi="Calibri" w:cs="Calibri"/>
                <w:sz w:val="24"/>
                <w:szCs w:val="28"/>
                <w:lang w:val="pt-BR" w:bidi="pt-BR"/>
              </w:rPr>
            </w:pPr>
            <w:r w:rsidRPr="00015BD1">
              <w:rPr>
                <w:rFonts w:ascii="Calibri" w:hAnsi="Calibri" w:cs="Calibri"/>
                <w:sz w:val="24"/>
                <w:szCs w:val="28"/>
                <w:lang w:val="pt-BR" w:bidi="pt-BR"/>
              </w:rPr>
              <w:t xml:space="preserve">SENAI `Fundação </w:t>
            </w:r>
            <w:r w:rsidR="00D4167B">
              <w:rPr>
                <w:rFonts w:ascii="Calibri" w:hAnsi="Calibri" w:cs="Calibri"/>
                <w:sz w:val="24"/>
                <w:szCs w:val="28"/>
                <w:lang w:val="pt-BR" w:bidi="pt-BR"/>
              </w:rPr>
              <w:t>Z</w:t>
            </w:r>
            <w:r w:rsidRPr="00015BD1">
              <w:rPr>
                <w:rFonts w:ascii="Calibri" w:hAnsi="Calibri" w:cs="Calibri"/>
                <w:sz w:val="24"/>
                <w:szCs w:val="28"/>
                <w:lang w:val="pt-BR" w:bidi="pt-BR"/>
              </w:rPr>
              <w:t>errenner´</w:t>
            </w:r>
          </w:p>
          <w:p w14:paraId="01B97810" w14:textId="2255BBEA" w:rsidR="00044DBA" w:rsidRPr="00105C5C" w:rsidRDefault="00D4167B" w:rsidP="004D3011">
            <w:pPr>
              <w:rPr>
                <w:rFonts w:ascii="Calibri" w:hAnsi="Calibri" w:cs="Calibri"/>
                <w:sz w:val="24"/>
                <w:szCs w:val="28"/>
                <w:lang w:val="en-US" w:bidi="pt-BR"/>
              </w:rPr>
            </w:pPr>
            <w:r w:rsidRPr="00105C5C">
              <w:rPr>
                <w:rFonts w:ascii="Calibri" w:hAnsi="Calibri" w:cs="Calibri"/>
                <w:sz w:val="24"/>
                <w:szCs w:val="28"/>
                <w:lang w:val="en-US" w:bidi="pt-BR"/>
              </w:rPr>
              <w:t>201</w:t>
            </w:r>
            <w:r w:rsidR="00A8527E">
              <w:rPr>
                <w:rFonts w:ascii="Calibri" w:hAnsi="Calibri" w:cs="Calibri"/>
                <w:sz w:val="24"/>
                <w:szCs w:val="28"/>
                <w:lang w:val="en-US" w:bidi="pt-BR"/>
              </w:rPr>
              <w:t>9</w:t>
            </w:r>
          </w:p>
          <w:p w14:paraId="631C15BD" w14:textId="634D8A8C" w:rsidR="008C4A79" w:rsidRPr="00105C5C" w:rsidRDefault="008C4A79" w:rsidP="004D3011">
            <w:pPr>
              <w:rPr>
                <w:rFonts w:ascii="Calibri" w:hAnsi="Calibri" w:cs="Calibri"/>
                <w:sz w:val="24"/>
                <w:szCs w:val="28"/>
                <w:lang w:val="en-US" w:bidi="pt-BR"/>
              </w:rPr>
            </w:pPr>
          </w:p>
          <w:p w14:paraId="4DA12E71" w14:textId="04AE1FBE" w:rsidR="006C1AC1" w:rsidRPr="00105C5C" w:rsidRDefault="006C1AC1" w:rsidP="004D3011">
            <w:pPr>
              <w:rPr>
                <w:rFonts w:ascii="Calibri" w:hAnsi="Calibri" w:cs="Calibri"/>
                <w:sz w:val="24"/>
                <w:szCs w:val="28"/>
                <w:lang w:val="en-US" w:bidi="pt-BR"/>
              </w:rPr>
            </w:pPr>
          </w:p>
          <w:p w14:paraId="7001F95A" w14:textId="384D84E1" w:rsidR="00D4167B" w:rsidRPr="00105C5C" w:rsidRDefault="00D4167B" w:rsidP="00D4167B">
            <w:pPr>
              <w:rPr>
                <w:rFonts w:ascii="Calibri" w:hAnsi="Calibri" w:cs="Calibri"/>
                <w:b/>
                <w:bCs/>
                <w:sz w:val="24"/>
                <w:szCs w:val="28"/>
                <w:lang w:val="en-US" w:bidi="pt-BR"/>
              </w:rPr>
            </w:pPr>
            <w:r w:rsidRPr="00105C5C">
              <w:rPr>
                <w:rFonts w:ascii="Calibri" w:hAnsi="Calibri" w:cs="Calibri"/>
                <w:b/>
                <w:bCs/>
                <w:color w:val="548AB7" w:themeColor="accent1" w:themeShade="BF"/>
                <w:sz w:val="28"/>
                <w:szCs w:val="28"/>
                <w:lang w:val="en-US" w:bidi="pt-BR"/>
              </w:rPr>
              <w:t>HABILIDADES</w:t>
            </w:r>
          </w:p>
          <w:p w14:paraId="26E00F3B" w14:textId="04CFAE1F" w:rsidR="006C1AC1" w:rsidRPr="00105C5C" w:rsidRDefault="00105C5C" w:rsidP="004D3011">
            <w:pPr>
              <w:rPr>
                <w:rFonts w:ascii="Calibri" w:hAnsi="Calibri" w:cs="Calibri"/>
                <w:sz w:val="24"/>
                <w:szCs w:val="28"/>
                <w:lang w:val="en-US" w:bidi="pt-BR"/>
              </w:rPr>
            </w:pP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C5F8E8D" wp14:editId="7F951A1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192405</wp:posOffset>
                      </wp:positionV>
                      <wp:extent cx="1314450" cy="276860"/>
                      <wp:effectExtent l="0" t="0" r="0" b="0"/>
                      <wp:wrapNone/>
                      <wp:docPr id="29" name="TextBox 2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9CC71EC-8A1F-4D75-994B-03DCCB862F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1EC235" w14:textId="77777777" w:rsidR="00105C5C" w:rsidRPr="00105C5C" w:rsidRDefault="00105C5C" w:rsidP="00105C5C">
                                  <w:pPr>
                                    <w:kinsoku w:val="0"/>
                                    <w:overflowPunct w:val="0"/>
                                    <w:textAlignment w:val="baseline"/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  <w:lang w:val="pt-BR" w:bidi="pt-BR"/>
                                    </w:rPr>
                                  </w:pPr>
                                  <w:r w:rsidRPr="00105C5C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  <w:lang w:val="pt-BR" w:bidi="pt-BR"/>
                                    </w:rPr>
                                    <w:t>Inglês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C5F8E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28" o:spid="_x0000_s1026" type="#_x0000_t202" style="position:absolute;margin-left:-6.1pt;margin-top:15.15pt;width:103.5pt;height:2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" filled="f" stroked="f">
                      <v:textbox style="mso-fit-shape-to-text:t">
                        <w:txbxContent>
                          <w:p w14:paraId="4F1EC235" w14:textId="77777777" w:rsidR="00105C5C" w:rsidRPr="00105C5C" w:rsidRDefault="00105C5C" w:rsidP="00105C5C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pt-BR" w:bidi="pt-BR"/>
                              </w:rPr>
                            </w:pPr>
                            <w:r w:rsidRPr="00105C5C"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pt-BR" w:bidi="pt-BR"/>
                              </w:rPr>
                              <w:t>Inglês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E2D304A" w14:textId="713AB85E" w:rsidR="006C1AC1" w:rsidRPr="00015BD1" w:rsidRDefault="00105C5C" w:rsidP="00574EA7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Calibri" w:hAnsi="Calibri" w:cs="Calibri"/>
                <w:sz w:val="24"/>
                <w:szCs w:val="28"/>
                <w:lang w:val="pt-BR"/>
              </w:rPr>
            </w:pP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D18BB0" wp14:editId="6D718F12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379730</wp:posOffset>
                      </wp:positionV>
                      <wp:extent cx="107950" cy="107950"/>
                      <wp:effectExtent l="0" t="0" r="25400" b="25400"/>
                      <wp:wrapNone/>
                      <wp:docPr id="4" name="Oval 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9712B0B-C3D3-4B75-BEDF-7563B8A7A71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3BDC73" id="Oval 3" o:spid="_x0000_s1026" style="position:absolute;margin-left:99.95pt;margin-top:29.9pt;width:8.5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DD1244" wp14:editId="388A89B8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379730</wp:posOffset>
                      </wp:positionV>
                      <wp:extent cx="107950" cy="107950"/>
                      <wp:effectExtent l="0" t="0" r="25400" b="25400"/>
                      <wp:wrapNone/>
                      <wp:docPr id="5" name="Oval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A8DD582-A0B6-42A6-B204-D240F06F6EE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DDDCC6" id="Oval 4" o:spid="_x0000_s1026" style="position:absolute;margin-left:116.3pt;margin-top:29.9pt;width:8.5pt;height: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77AE90" wp14:editId="35D22C24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379730</wp:posOffset>
                      </wp:positionV>
                      <wp:extent cx="107950" cy="107950"/>
                      <wp:effectExtent l="0" t="0" r="25400" b="25400"/>
                      <wp:wrapNone/>
                      <wp:docPr id="6" name="Oval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FCD6DAE-0608-4B79-A91B-C223C5466A3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9D47AA" id="Oval 5" o:spid="_x0000_s1026" style="position:absolute;margin-left:132.65pt;margin-top:29.9pt;width:8.5pt;height: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" filled="f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05137F" wp14:editId="5AF421D1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379730</wp:posOffset>
                      </wp:positionV>
                      <wp:extent cx="107950" cy="107950"/>
                      <wp:effectExtent l="0" t="0" r="25400" b="25400"/>
                      <wp:wrapNone/>
                      <wp:docPr id="7" name="Oval 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0AF9E52-B7FE-47EE-8938-D7804209AE0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89274AD" id="Oval 6" o:spid="_x0000_s1026" style="position:absolute;margin-left:148.95pt;margin-top:29.9pt;width:8.5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" filled="f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D3F4A1" wp14:editId="62C2265E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379730</wp:posOffset>
                      </wp:positionV>
                      <wp:extent cx="107950" cy="107950"/>
                      <wp:effectExtent l="0" t="0" r="25400" b="25400"/>
                      <wp:wrapNone/>
                      <wp:docPr id="8" name="Oval 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A49C75C-ECC4-47D9-9D61-65D6F372241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9227B16" id="Oval 7" o:spid="_x0000_s1026" style="position:absolute;margin-left:165.3pt;margin-top:29.9pt;width:8.5pt;height: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" filled="f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7EDFD9" wp14:editId="58886A2E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656590</wp:posOffset>
                      </wp:positionV>
                      <wp:extent cx="107950" cy="107950"/>
                      <wp:effectExtent l="0" t="0" r="25400" b="25400"/>
                      <wp:wrapNone/>
                      <wp:docPr id="18" name="Oval 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E44DC7B-75C3-4794-A501-D203566988B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67A1F6" id="Oval 17" o:spid="_x0000_s1026" style="position:absolute;margin-left:99.95pt;margin-top:51.7pt;width:8.5pt;height: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A59B844" wp14:editId="4DD0A64B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656590</wp:posOffset>
                      </wp:positionV>
                      <wp:extent cx="107950" cy="107950"/>
                      <wp:effectExtent l="0" t="0" r="25400" b="25400"/>
                      <wp:wrapNone/>
                      <wp:docPr id="19" name="Oval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9E55990-9933-44EF-8427-1A7166A820E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A5C8AA4" id="Oval 18" o:spid="_x0000_s1026" style="position:absolute;margin-left:116.3pt;margin-top:51.7pt;width:8.5pt;height: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241B46" wp14:editId="3AD6643F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656590</wp:posOffset>
                      </wp:positionV>
                      <wp:extent cx="107950" cy="107950"/>
                      <wp:effectExtent l="0" t="0" r="25400" b="25400"/>
                      <wp:wrapNone/>
                      <wp:docPr id="20" name="Oval 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1340388-4C57-41F7-A1A7-C7F884188C7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6685805" id="Oval 19" o:spid="_x0000_s1026" style="position:absolute;margin-left:132.65pt;margin-top:51.7pt;width:8.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7A13A6" wp14:editId="1E2CE192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656590</wp:posOffset>
                      </wp:positionV>
                      <wp:extent cx="107950" cy="107950"/>
                      <wp:effectExtent l="0" t="0" r="25400" b="25400"/>
                      <wp:wrapNone/>
                      <wp:docPr id="21" name="Oval 2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2B58583-2208-4326-B71D-43142472474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B2AB620" id="Oval 20" o:spid="_x0000_s1026" style="position:absolute;margin-left:148.95pt;margin-top:51.7pt;width:8.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" filled="f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9E5372" wp14:editId="0C9DD624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656590</wp:posOffset>
                      </wp:positionV>
                      <wp:extent cx="107950" cy="107950"/>
                      <wp:effectExtent l="0" t="0" r="25400" b="25400"/>
                      <wp:wrapNone/>
                      <wp:docPr id="22" name="Oval 2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A258EB8-A8BD-4162-84E3-5EC47DD9054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85AB96" id="Oval 21" o:spid="_x0000_s1026" style="position:absolute;margin-left:165.3pt;margin-top:51.7pt;width:8.5pt;height: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" filled="f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3AC57D" wp14:editId="4D46BD03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86995</wp:posOffset>
                      </wp:positionV>
                      <wp:extent cx="107950" cy="107950"/>
                      <wp:effectExtent l="0" t="0" r="25400" b="25400"/>
                      <wp:wrapNone/>
                      <wp:docPr id="24" name="Oval 2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1F8D911-B4FF-4797-BA86-665C2E6D27C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18B590" id="Oval 23" o:spid="_x0000_s1026" style="position:absolute;margin-left:99.95pt;margin-top:6.85pt;width:8.5pt;height: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7D0B5B" wp14:editId="2DCE0644">
                      <wp:simplePos x="0" y="0"/>
                      <wp:positionH relativeFrom="column">
                        <wp:posOffset>1477010</wp:posOffset>
                      </wp:positionH>
                      <wp:positionV relativeFrom="paragraph">
                        <wp:posOffset>86995</wp:posOffset>
                      </wp:positionV>
                      <wp:extent cx="107950" cy="107950"/>
                      <wp:effectExtent l="0" t="0" r="25400" b="25400"/>
                      <wp:wrapNone/>
                      <wp:docPr id="25" name="Oval 2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3208843-134C-4CCB-9E68-9BB5118ED75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5CE3FC" id="Oval 24" o:spid="_x0000_s1026" style="position:absolute;margin-left:116.3pt;margin-top:6.85pt;width:8.5pt;height: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497AD1" wp14:editId="53D320F0">
                      <wp:simplePos x="0" y="0"/>
                      <wp:positionH relativeFrom="column">
                        <wp:posOffset>1684655</wp:posOffset>
                      </wp:positionH>
                      <wp:positionV relativeFrom="paragraph">
                        <wp:posOffset>86995</wp:posOffset>
                      </wp:positionV>
                      <wp:extent cx="107950" cy="107950"/>
                      <wp:effectExtent l="0" t="0" r="25400" b="25400"/>
                      <wp:wrapNone/>
                      <wp:docPr id="26" name="Oval 2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0C2A94A-8EA2-4839-A977-53DE88D7C37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C6FA59" id="Oval 25" o:spid="_x0000_s1026" style="position:absolute;margin-left:132.65pt;margin-top:6.85pt;width:8.5pt;height: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" fillcolor="#94b6d2 [3204]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A641309" wp14:editId="65A386E7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86995</wp:posOffset>
                      </wp:positionV>
                      <wp:extent cx="107950" cy="107950"/>
                      <wp:effectExtent l="0" t="0" r="25400" b="25400"/>
                      <wp:wrapNone/>
                      <wp:docPr id="27" name="Oval 2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3E7F6FA-9FFE-4819-B7FD-D5578CD62CE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9A26F92" id="Oval 26" o:spid="_x0000_s1026" style="position:absolute;margin-left:148.95pt;margin-top:6.85pt;width:8.5pt;height: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" filled="f" strokecolor="#345c7d [1604]" strokeweight="1pt">
                      <v:stroke joinstyle="miter"/>
                    </v:oval>
                  </w:pict>
                </mc:Fallback>
              </mc:AlternateContent>
            </w: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1756CF" wp14:editId="4D7B4573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86995</wp:posOffset>
                      </wp:positionV>
                      <wp:extent cx="107950" cy="107950"/>
                      <wp:effectExtent l="0" t="0" r="25400" b="25400"/>
                      <wp:wrapNone/>
                      <wp:docPr id="28" name="Oval 2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D3DC5FA-5FE4-4C1B-B4B7-4ABC0F8BD9E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950" cy="10795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5A3AF3" id="Oval 27" o:spid="_x0000_s1026" style="position:absolute;margin-left:165.3pt;margin-top:6.85pt;width:8.5pt;height:8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" filled="f" strokecolor="#345c7d [1604]" strokeweight="1pt">
                      <v:stroke joinstyle="miter"/>
                    </v:oval>
                  </w:pict>
                </mc:Fallback>
              </mc:AlternateContent>
            </w:r>
          </w:p>
          <w:p w14:paraId="69FF327A" w14:textId="70EFC350" w:rsidR="006C1AC1" w:rsidRPr="00015BD1" w:rsidRDefault="00105C5C" w:rsidP="004D3011">
            <w:pPr>
              <w:rPr>
                <w:rStyle w:val="Hyperlink"/>
                <w:rFonts w:ascii="Calibri" w:hAnsi="Calibri" w:cs="Calibri"/>
                <w:sz w:val="24"/>
                <w:szCs w:val="28"/>
                <w:lang w:val="pt-BR"/>
              </w:rPr>
            </w:pP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AB31BD" wp14:editId="0D243E7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115570</wp:posOffset>
                      </wp:positionV>
                      <wp:extent cx="1314450" cy="276860"/>
                      <wp:effectExtent l="0" t="0" r="0" b="0"/>
                      <wp:wrapNone/>
                      <wp:docPr id="17" name="TextBox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815ECB6-0DFF-402B-98B1-DCD3BC6E5757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445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7C73D03" w14:textId="77777777" w:rsidR="00105C5C" w:rsidRPr="00105C5C" w:rsidRDefault="00105C5C" w:rsidP="00105C5C">
                                  <w:pPr>
                                    <w:kinsoku w:val="0"/>
                                    <w:overflowPunct w:val="0"/>
                                    <w:textAlignment w:val="baseline"/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  <w:lang w:val="pt-BR" w:bidi="pt-BR"/>
                                    </w:rPr>
                                  </w:pPr>
                                  <w:r w:rsidRPr="00105C5C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  <w:lang w:val="pt-BR" w:bidi="pt-BR"/>
                                    </w:rPr>
                                    <w:t>Pacote Office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AB31BD" id="TextBox 16" o:spid="_x0000_s1027" type="#_x0000_t202" style="position:absolute;margin-left:-6.1pt;margin-top:9.1pt;width:103.5pt;height:21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" filled="f" stroked="f">
                      <v:textbox style="mso-fit-shape-to-text:t">
                        <w:txbxContent>
                          <w:p w14:paraId="47C73D03" w14:textId="77777777" w:rsidR="00105C5C" w:rsidRPr="00105C5C" w:rsidRDefault="00105C5C" w:rsidP="00105C5C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pt-BR" w:bidi="pt-BR"/>
                              </w:rPr>
                            </w:pPr>
                            <w:r w:rsidRPr="00105C5C"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pt-BR" w:bidi="pt-BR"/>
                              </w:rPr>
                              <w:t>Pacote Office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853A9B" w14:textId="3924C162" w:rsidR="006C1D9D" w:rsidRPr="00015BD1" w:rsidRDefault="00105C5C" w:rsidP="004D3011">
            <w:pPr>
              <w:rPr>
                <w:rFonts w:ascii="Calibri" w:hAnsi="Calibri" w:cs="Calibri"/>
                <w:sz w:val="24"/>
                <w:szCs w:val="28"/>
                <w:lang w:val="pt-BR"/>
              </w:rPr>
            </w:pPr>
            <w:r w:rsidRPr="00105C5C">
              <w:rPr>
                <w:rFonts w:ascii="Calibri" w:hAnsi="Calibri" w:cs="Calibri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48D5D3" wp14:editId="427C63F2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205740</wp:posOffset>
                      </wp:positionV>
                      <wp:extent cx="1352550" cy="276860"/>
                      <wp:effectExtent l="0" t="0" r="0" b="0"/>
                      <wp:wrapNone/>
                      <wp:docPr id="23" name="TextBox 2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CD7ED2-5500-49DC-8DB7-D3C3A9DF7EC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27686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109A302" w14:textId="77777777" w:rsidR="00105C5C" w:rsidRPr="00105C5C" w:rsidRDefault="00105C5C" w:rsidP="00105C5C">
                                  <w:pPr>
                                    <w:kinsoku w:val="0"/>
                                    <w:overflowPunct w:val="0"/>
                                    <w:textAlignment w:val="baseline"/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  <w:lang w:val="pt-BR" w:bidi="pt-BR"/>
                                    </w:rPr>
                                  </w:pPr>
                                  <w:r w:rsidRPr="00105C5C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  <w:lang w:val="pt-BR" w:bidi="pt-BR"/>
                                    </w:rPr>
                                    <w:t>Linguagem C e C++</w:t>
                                  </w:r>
                                </w:p>
                              </w:txbxContent>
                            </wps:txbx>
                            <wps:bodyPr wrap="square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48D5D3" id="TextBox 22" o:spid="_x0000_s1028" type="#_x0000_t202" style="position:absolute;margin-left:-6.1pt;margin-top:16.2pt;width:106.5pt;height:21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" filled="f" stroked="f">
                      <v:textbox style="mso-fit-shape-to-text:t">
                        <w:txbxContent>
                          <w:p w14:paraId="6109A302" w14:textId="77777777" w:rsidR="00105C5C" w:rsidRPr="00105C5C" w:rsidRDefault="00105C5C" w:rsidP="00105C5C">
                            <w:pPr>
                              <w:kinsoku w:val="0"/>
                              <w:overflowPunct w:val="0"/>
                              <w:textAlignment w:val="baseline"/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pt-BR" w:bidi="pt-BR"/>
                              </w:rPr>
                            </w:pPr>
                            <w:r w:rsidRPr="00105C5C"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pt-BR" w:bidi="pt-BR"/>
                              </w:rPr>
                              <w:t>Linguagem C e C++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20" w:type="dxa"/>
          </w:tcPr>
          <w:p w14:paraId="205706AE" w14:textId="77777777" w:rsidR="001B2ABD" w:rsidRPr="00015BD1" w:rsidRDefault="001B2ABD" w:rsidP="000C45FF">
            <w:pPr>
              <w:tabs>
                <w:tab w:val="left" w:pos="990"/>
              </w:tabs>
              <w:rPr>
                <w:rFonts w:ascii="Calibri" w:hAnsi="Calibri" w:cs="Calibri"/>
                <w:lang w:val="pt-BR"/>
              </w:rPr>
            </w:pPr>
          </w:p>
          <w:p w14:paraId="5A59B377" w14:textId="77777777" w:rsidR="006C1AC1" w:rsidRPr="00015BD1" w:rsidRDefault="006C1AC1" w:rsidP="000C45FF">
            <w:pPr>
              <w:tabs>
                <w:tab w:val="left" w:pos="990"/>
              </w:tabs>
              <w:rPr>
                <w:rFonts w:ascii="Calibri" w:hAnsi="Calibri" w:cs="Calibri"/>
                <w:lang w:val="pt-BR"/>
              </w:rPr>
            </w:pPr>
          </w:p>
          <w:p w14:paraId="3D613892" w14:textId="06D0861F" w:rsidR="006C1AC1" w:rsidRPr="00015BD1" w:rsidRDefault="006C1AC1" w:rsidP="000C45FF">
            <w:pPr>
              <w:tabs>
                <w:tab w:val="left" w:pos="990"/>
              </w:tabs>
              <w:rPr>
                <w:rFonts w:ascii="Calibri" w:hAnsi="Calibri" w:cs="Calibri"/>
                <w:lang w:val="pt-BR"/>
              </w:rPr>
            </w:pPr>
          </w:p>
          <w:p w14:paraId="1E264D30" w14:textId="1C55DDB1" w:rsidR="006C1AC1" w:rsidRPr="00015BD1" w:rsidRDefault="006C1AC1" w:rsidP="000C45FF">
            <w:pPr>
              <w:tabs>
                <w:tab w:val="left" w:pos="990"/>
              </w:tabs>
              <w:rPr>
                <w:rFonts w:ascii="Calibri" w:hAnsi="Calibri" w:cs="Calibri"/>
                <w:lang w:val="pt-BR"/>
              </w:rPr>
            </w:pPr>
          </w:p>
        </w:tc>
        <w:tc>
          <w:tcPr>
            <w:tcW w:w="6737" w:type="dxa"/>
          </w:tcPr>
          <w:p w14:paraId="5AE68BBB" w14:textId="77777777" w:rsidR="00DA2C25" w:rsidRDefault="00DA2C25" w:rsidP="006C1AC1">
            <w:pPr>
              <w:pStyle w:val="Ttulo3"/>
              <w:rPr>
                <w:rFonts w:ascii="Calibri" w:hAnsi="Calibri" w:cs="Calibri"/>
                <w:color w:val="B85A22" w:themeColor="accent2" w:themeShade="BF"/>
                <w:sz w:val="24"/>
                <w:szCs w:val="28"/>
                <w:u w:val="single"/>
                <w:lang w:val="pt-BR"/>
              </w:rPr>
            </w:pPr>
          </w:p>
          <w:sdt>
            <w:sdtPr>
              <w:rPr>
                <w:rFonts w:ascii="Calibri" w:hAnsi="Calibri" w:cs="Calibri"/>
                <w:color w:val="B85A22" w:themeColor="accent2" w:themeShade="BF"/>
                <w:sz w:val="24"/>
                <w:szCs w:val="28"/>
                <w:u w:val="single"/>
                <w:lang w:val="pt-BR"/>
              </w:rPr>
              <w:id w:val="-1711873194"/>
              <w:placeholder>
                <w:docPart w:val="1B2E2486B4E6428D98861B5CB6E824DB"/>
              </w:placeholder>
              <w:temporary/>
              <w:showingPlcHdr/>
              <w15:appearance w15:val="hidden"/>
            </w:sdtPr>
            <w:sdtContent>
              <w:p w14:paraId="3F774816" w14:textId="38561EC0" w:rsidR="006C1AC1" w:rsidRPr="00015BD1" w:rsidRDefault="006C1AC1" w:rsidP="006C1AC1">
                <w:pPr>
                  <w:pStyle w:val="Ttulo3"/>
                  <w:rPr>
                    <w:rFonts w:ascii="Calibri" w:hAnsi="Calibri" w:cs="Calibri"/>
                    <w:color w:val="B85A22" w:themeColor="accent2" w:themeShade="BF"/>
                    <w:sz w:val="24"/>
                    <w:szCs w:val="28"/>
                    <w:u w:val="single"/>
                    <w:lang w:val="pt-BR"/>
                  </w:rPr>
                </w:pPr>
                <w:r w:rsidRPr="00015BD1">
                  <w:rPr>
                    <w:rFonts w:ascii="Calibri" w:hAnsi="Calibri" w:cs="Calibri"/>
                    <w:sz w:val="28"/>
                    <w:szCs w:val="28"/>
                    <w:lang w:val="pt-BR" w:bidi="pt-BR"/>
                  </w:rPr>
                  <w:t>Perfil</w:t>
                </w:r>
              </w:p>
            </w:sdtContent>
          </w:sdt>
          <w:p w14:paraId="00324642" w14:textId="5E5D6FE7" w:rsidR="00E84827" w:rsidRDefault="002E41E6" w:rsidP="00DA2C25">
            <w:pPr>
              <w:jc w:val="both"/>
              <w:rPr>
                <w:rFonts w:ascii="Calibri" w:hAnsi="Calibri" w:cs="Calibri"/>
                <w:sz w:val="24"/>
                <w:szCs w:val="32"/>
                <w:lang w:val="pt-BR"/>
              </w:rPr>
            </w:pPr>
            <w:r>
              <w:rPr>
                <w:rFonts w:ascii="Calibri" w:hAnsi="Calibri" w:cs="Calibri"/>
                <w:sz w:val="24"/>
                <w:szCs w:val="32"/>
                <w:lang w:val="pt-BR"/>
              </w:rPr>
              <w:t xml:space="preserve">Profissional proativo, colaborativo e automotivado, </w:t>
            </w:r>
            <w:r w:rsidR="00820272" w:rsidRPr="00015BD1">
              <w:rPr>
                <w:rFonts w:ascii="Calibri" w:hAnsi="Calibri" w:cs="Calibri"/>
                <w:sz w:val="24"/>
                <w:szCs w:val="32"/>
                <w:lang w:val="pt-BR"/>
              </w:rPr>
              <w:t xml:space="preserve">de fácil adaptação </w:t>
            </w:r>
            <w:r>
              <w:rPr>
                <w:rFonts w:ascii="Calibri" w:hAnsi="Calibri" w:cs="Calibri"/>
                <w:sz w:val="24"/>
                <w:szCs w:val="32"/>
                <w:lang w:val="pt-BR"/>
              </w:rPr>
              <w:t>à</w:t>
            </w:r>
            <w:r w:rsidR="00820272" w:rsidRPr="00015BD1">
              <w:rPr>
                <w:rFonts w:ascii="Calibri" w:hAnsi="Calibri" w:cs="Calibri"/>
                <w:sz w:val="24"/>
                <w:szCs w:val="32"/>
                <w:lang w:val="pt-BR"/>
              </w:rPr>
              <w:t xml:space="preserve"> novas demandas e inovações do mercado.</w:t>
            </w:r>
            <w:r w:rsidR="000773A1" w:rsidRPr="00015BD1">
              <w:rPr>
                <w:rFonts w:ascii="Calibri" w:hAnsi="Calibri" w:cs="Calibri"/>
                <w:sz w:val="24"/>
                <w:szCs w:val="32"/>
              </w:rPr>
              <w:t xml:space="preserve"> </w:t>
            </w:r>
            <w:r>
              <w:rPr>
                <w:rFonts w:ascii="Calibri" w:hAnsi="Calibri" w:cs="Calibri"/>
                <w:sz w:val="24"/>
                <w:szCs w:val="32"/>
              </w:rPr>
              <w:t>Mantenho o f</w:t>
            </w:r>
            <w:r w:rsidR="00015BD1" w:rsidRPr="00015BD1">
              <w:rPr>
                <w:rFonts w:ascii="Calibri" w:hAnsi="Calibri" w:cs="Calibri"/>
                <w:sz w:val="24"/>
                <w:szCs w:val="32"/>
              </w:rPr>
              <w:t>oco no</w:t>
            </w:r>
            <w:r w:rsidR="00A40057">
              <w:rPr>
                <w:rFonts w:ascii="Calibri" w:hAnsi="Calibri" w:cs="Calibri"/>
                <w:sz w:val="24"/>
                <w:szCs w:val="32"/>
              </w:rPr>
              <w:t xml:space="preserve"> </w:t>
            </w:r>
            <w:r w:rsidR="00015BD1" w:rsidRPr="00015BD1">
              <w:rPr>
                <w:rFonts w:ascii="Calibri" w:hAnsi="Calibri" w:cs="Calibri"/>
                <w:sz w:val="24"/>
                <w:szCs w:val="32"/>
              </w:rPr>
              <w:t>cliente</w:t>
            </w:r>
            <w:r w:rsidR="00DA2C25">
              <w:rPr>
                <w:rFonts w:ascii="Calibri" w:hAnsi="Calibri" w:cs="Calibri"/>
                <w:sz w:val="24"/>
                <w:szCs w:val="32"/>
              </w:rPr>
              <w:t xml:space="preserve">, gosto de questionar o </w:t>
            </w:r>
            <w:r w:rsidR="00DA2C25" w:rsidRPr="00DA2C25">
              <w:rPr>
                <w:rFonts w:ascii="Calibri" w:hAnsi="Calibri" w:cs="Calibri"/>
                <w:i/>
                <w:iCs/>
                <w:sz w:val="24"/>
                <w:szCs w:val="32"/>
              </w:rPr>
              <w:t>status quo</w:t>
            </w:r>
            <w:r w:rsidR="00DA2C25">
              <w:rPr>
                <w:rFonts w:ascii="Calibri" w:hAnsi="Calibri" w:cs="Calibri"/>
                <w:i/>
                <w:iCs/>
                <w:sz w:val="24"/>
                <w:szCs w:val="32"/>
              </w:rPr>
              <w:t xml:space="preserve"> </w:t>
            </w:r>
            <w:r w:rsidR="00015BD1" w:rsidRPr="00015BD1">
              <w:rPr>
                <w:rFonts w:ascii="Calibri" w:hAnsi="Calibri" w:cs="Calibri"/>
                <w:sz w:val="24"/>
                <w:szCs w:val="32"/>
              </w:rPr>
              <w:t xml:space="preserve"> </w:t>
            </w:r>
            <w:r w:rsidR="00DA2C25">
              <w:rPr>
                <w:rFonts w:ascii="Calibri" w:hAnsi="Calibri" w:cs="Calibri"/>
                <w:sz w:val="24"/>
                <w:szCs w:val="32"/>
              </w:rPr>
              <w:t>para transformar a realidade a meu redor e atingir melhores resultados.</w:t>
            </w:r>
          </w:p>
          <w:p w14:paraId="1D1B428E" w14:textId="39D50BD7" w:rsidR="00015BD1" w:rsidRDefault="00015BD1" w:rsidP="00E84827">
            <w:pPr>
              <w:rPr>
                <w:rFonts w:ascii="Calibri" w:hAnsi="Calibri" w:cs="Calibri"/>
                <w:sz w:val="24"/>
                <w:szCs w:val="32"/>
                <w:lang w:val="pt-BR"/>
              </w:rPr>
            </w:pPr>
          </w:p>
          <w:p w14:paraId="0EC990F0" w14:textId="548B725C" w:rsidR="00015BD1" w:rsidRDefault="00015BD1" w:rsidP="00015BD1">
            <w:pPr>
              <w:pStyle w:val="Ttulo3"/>
              <w:rPr>
                <w:rFonts w:ascii="Calibri" w:eastAsiaTheme="minorEastAsia" w:hAnsi="Calibri" w:cs="Calibri"/>
                <w:color w:val="B85A22" w:themeColor="accent2" w:themeShade="BF"/>
                <w:szCs w:val="28"/>
                <w:u w:val="single"/>
                <w:lang w:val="pt-BR"/>
              </w:rPr>
            </w:pPr>
            <w:r w:rsidRPr="00015BD1">
              <w:rPr>
                <w:rFonts w:ascii="Calibri" w:hAnsi="Calibri" w:cs="Calibri"/>
                <w:sz w:val="28"/>
                <w:szCs w:val="28"/>
                <w:lang w:val="pt-BR" w:bidi="pt-BR"/>
              </w:rPr>
              <w:t>EXPERIÊNCIA</w:t>
            </w:r>
            <w:r>
              <w:rPr>
                <w:rFonts w:ascii="Calibri" w:hAnsi="Calibri" w:cs="Calibri"/>
                <w:color w:val="B85A22" w:themeColor="accent2" w:themeShade="BF"/>
                <w:sz w:val="24"/>
                <w:szCs w:val="28"/>
                <w:u w:val="single"/>
                <w:lang w:val="pt-BR"/>
              </w:rPr>
              <w:t xml:space="preserve"> </w:t>
            </w:r>
            <w:r w:rsidRPr="00015BD1">
              <w:rPr>
                <w:rFonts w:ascii="Calibri" w:hAnsi="Calibri" w:cs="Calibri"/>
                <w:sz w:val="28"/>
                <w:szCs w:val="28"/>
                <w:lang w:val="pt-BR" w:bidi="pt-BR"/>
              </w:rPr>
              <w:t>PROFISSIONAL</w:t>
            </w:r>
          </w:p>
          <w:p w14:paraId="476A91F6" w14:textId="4D3C476D" w:rsidR="00B5561C" w:rsidRPr="00D4167B" w:rsidRDefault="006C1AC1" w:rsidP="002E41E6">
            <w:pPr>
              <w:pStyle w:val="Ttulo4"/>
              <w:spacing w:before="120" w:after="120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>Estagiário</w:t>
            </w:r>
            <w:r w:rsidR="00B5561C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técnico em eletrônica</w:t>
            </w:r>
            <w:r w:rsidR="00962BED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</w:t>
            </w:r>
            <w:r w:rsidR="00105C5C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na </w:t>
            </w:r>
            <w:r w:rsidR="00962BED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>Armazém</w:t>
            </w:r>
            <w:r w:rsidR="00E23571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>7</w:t>
            </w:r>
          </w:p>
          <w:p w14:paraId="15DB0F1B" w14:textId="08ADB415" w:rsidR="002E41E6" w:rsidRDefault="002E41E6" w:rsidP="002E41E6">
            <w:pPr>
              <w:spacing w:before="120" w:after="120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2019 - </w:t>
            </w:r>
            <w:r w:rsidR="00A40057">
              <w:rPr>
                <w:rFonts w:ascii="Calibri" w:hAnsi="Calibri" w:cs="Calibri"/>
                <w:sz w:val="24"/>
                <w:szCs w:val="24"/>
                <w:lang w:val="pt-BR" w:bidi="pt-BR"/>
              </w:rPr>
              <w:t>2020</w:t>
            </w:r>
          </w:p>
          <w:p w14:paraId="5ABDF044" w14:textId="28890452" w:rsidR="00A418BC" w:rsidRDefault="002E41E6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Minha principal função é a m</w:t>
            </w:r>
            <w:r w:rsidR="000F11BA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>anutenção e testes em aparelho</w:t>
            </w:r>
            <w:r w:rsidR="004E1C6A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s </w:t>
            </w:r>
            <w:r w:rsidR="009D1AD1" w:rsidRPr="00D4167B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eletrônicos, 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visando garantir seu bom funcionamento. Em 2020 fui destaque no time, graças ao meu foco em melhoria contínua e constante atualização e estudo do tema</w:t>
            </w:r>
          </w:p>
          <w:p w14:paraId="6792B510" w14:textId="77777777" w:rsidR="0025168E" w:rsidRDefault="0025168E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</w:p>
          <w:p w14:paraId="631B560E" w14:textId="77777777" w:rsidR="0025168E" w:rsidRDefault="0025168E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TÉCNICO DE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ELETRÔNICA  -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POSITIVO TECNOLOGIA </w:t>
            </w:r>
          </w:p>
          <w:p w14:paraId="20E99D34" w14:textId="77777777" w:rsidR="0025168E" w:rsidRDefault="00D9275D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2021-2022</w:t>
            </w:r>
          </w:p>
          <w:p w14:paraId="5C5E5E81" w14:textId="4FBB5004" w:rsidR="0026763F" w:rsidRDefault="00D9275D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Testes e Manutenção em aparelhos eletrônicos</w:t>
            </w:r>
            <w:r w:rsidR="0026763F">
              <w:rPr>
                <w:rFonts w:ascii="Calibri" w:hAnsi="Calibri" w:cs="Calibri"/>
                <w:sz w:val="24"/>
                <w:szCs w:val="24"/>
                <w:lang w:val="pt-BR" w:bidi="pt-BR"/>
              </w:rPr>
              <w:t>, principalmente máquinas de cartão Cielo.</w:t>
            </w:r>
            <w:r w:rsidR="00865ABB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</w:t>
            </w:r>
          </w:p>
          <w:p w14:paraId="025F83B9" w14:textId="77777777" w:rsidR="00632442" w:rsidRDefault="00632442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</w:p>
          <w:p w14:paraId="7B5F452F" w14:textId="77777777" w:rsidR="0026763F" w:rsidRDefault="00CB6E5F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TÉCNICO DE 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ELETRÔNICA  -</w:t>
            </w:r>
            <w:proofErr w:type="gramEnd"/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MASP ELETRÔNICA </w:t>
            </w:r>
          </w:p>
          <w:p w14:paraId="0A011587" w14:textId="648B5DA5" w:rsidR="00CB6E5F" w:rsidRDefault="00CB6E5F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2022 </w:t>
            </w:r>
            <w:r w:rsidR="00E32337">
              <w:rPr>
                <w:rFonts w:ascii="Calibri" w:hAnsi="Calibri" w:cs="Calibri"/>
                <w:sz w:val="24"/>
                <w:szCs w:val="24"/>
                <w:lang w:val="pt-BR" w:bidi="pt-BR"/>
              </w:rPr>
              <w:t>–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</w:t>
            </w:r>
            <w:r w:rsidR="000A53DE">
              <w:rPr>
                <w:rFonts w:ascii="Calibri" w:hAnsi="Calibri" w:cs="Calibri"/>
                <w:sz w:val="24"/>
                <w:szCs w:val="24"/>
                <w:lang w:val="pt-BR" w:bidi="pt-BR"/>
              </w:rPr>
              <w:t>2024</w:t>
            </w:r>
            <w:r w:rsidR="00E32337">
              <w:rPr>
                <w:rFonts w:ascii="Calibri" w:hAnsi="Calibri" w:cs="Calibri"/>
                <w:sz w:val="24"/>
                <w:szCs w:val="24"/>
                <w:lang w:val="pt-BR" w:bidi="pt-BR"/>
              </w:rPr>
              <w:t>l</w:t>
            </w:r>
          </w:p>
          <w:p w14:paraId="0BB4FF72" w14:textId="254D09E7" w:rsidR="00E32337" w:rsidRDefault="00E32337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Realizo manutenção em placas e aparelhos da indústria </w:t>
            </w:r>
            <w:r w:rsidR="00F86F97">
              <w:rPr>
                <w:rFonts w:ascii="Calibri" w:hAnsi="Calibri" w:cs="Calibri"/>
                <w:sz w:val="24"/>
                <w:szCs w:val="24"/>
                <w:lang w:val="pt-BR" w:bidi="pt-BR"/>
              </w:rPr>
              <w:t>têxtil, confecção de cabos</w:t>
            </w:r>
            <w:r w:rsidR="00A16DD5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. </w:t>
            </w:r>
          </w:p>
          <w:p w14:paraId="75BEDC97" w14:textId="77777777" w:rsidR="00632442" w:rsidRDefault="00632442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</w:p>
          <w:p w14:paraId="623C59E4" w14:textId="77777777" w:rsidR="00632442" w:rsidRDefault="00632442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TÉCNICO DE SISTEMAS – E-VERTICAL</w:t>
            </w:r>
          </w:p>
          <w:p w14:paraId="343E1D98" w14:textId="77777777" w:rsidR="00632442" w:rsidRDefault="00632442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2024-2025</w:t>
            </w:r>
          </w:p>
          <w:p w14:paraId="1A7A7EDF" w14:textId="016DE93A" w:rsidR="00632442" w:rsidRPr="00A418BC" w:rsidRDefault="00632442" w:rsidP="00DA2C25">
            <w:pPr>
              <w:spacing w:before="120" w:after="120"/>
              <w:jc w:val="both"/>
              <w:rPr>
                <w:rFonts w:ascii="Calibri" w:hAnsi="Calibri" w:cs="Calibri"/>
                <w:sz w:val="24"/>
                <w:szCs w:val="24"/>
                <w:lang w:val="pt-BR" w:bidi="pt-BR"/>
              </w:rPr>
            </w:pP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Atuo como técnico residente, realizo m</w:t>
            </w:r>
            <w:r w:rsidRPr="00632442">
              <w:rPr>
                <w:rFonts w:ascii="Calibri" w:hAnsi="Calibri" w:cs="Calibri"/>
                <w:sz w:val="24"/>
                <w:szCs w:val="24"/>
                <w:lang w:val="pt-BR" w:bidi="pt-BR"/>
              </w:rPr>
              <w:t>anutenção preventiva e corretiva em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sistemas</w:t>
            </w:r>
            <w:r w:rsidRPr="00632442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SDAI, BMS, SCA e CFTV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. Além de d</w:t>
            </w:r>
            <w:r w:rsidRPr="00632442">
              <w:rPr>
                <w:rFonts w:ascii="Calibri" w:hAnsi="Calibri" w:cs="Calibri"/>
                <w:sz w:val="24"/>
                <w:szCs w:val="24"/>
                <w:lang w:val="pt-BR" w:bidi="pt-BR"/>
              </w:rPr>
              <w:t>esenvolv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er</w:t>
            </w:r>
            <w:r w:rsidRPr="00632442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relatório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>s</w:t>
            </w:r>
            <w:r w:rsidRPr="00632442"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técnicos</w:t>
            </w:r>
            <w:r>
              <w:rPr>
                <w:rFonts w:ascii="Calibri" w:hAnsi="Calibri" w:cs="Calibri"/>
                <w:sz w:val="24"/>
                <w:szCs w:val="24"/>
                <w:lang w:val="pt-BR" w:bidi="pt-BR"/>
              </w:rPr>
              <w:t xml:space="preserve"> e outras atividades técnicas.</w:t>
            </w:r>
          </w:p>
        </w:tc>
      </w:tr>
      <w:tr w:rsidR="00577C44" w:rsidRPr="00015BD1" w14:paraId="76267541" w14:textId="77777777" w:rsidTr="00B32A7C">
        <w:tc>
          <w:tcPr>
            <w:tcW w:w="3600" w:type="dxa"/>
          </w:tcPr>
          <w:p w14:paraId="0BC7B06D" w14:textId="6E7023EB" w:rsidR="00577C44" w:rsidRPr="00015BD1" w:rsidRDefault="00561522" w:rsidP="00CB0055">
            <w:pPr>
              <w:pStyle w:val="Ttulo3"/>
              <w:rPr>
                <w:rFonts w:ascii="Calibri" w:hAnsi="Calibri" w:cs="Calibri"/>
                <w:sz w:val="24"/>
                <w:szCs w:val="28"/>
                <w:lang w:val="pt-BR"/>
              </w:rPr>
            </w:pPr>
            <w:r w:rsidRPr="00015BD1">
              <w:rPr>
                <w:rFonts w:ascii="Calibri" w:hAnsi="Calibri" w:cs="Calibri"/>
                <w:sz w:val="24"/>
                <w:szCs w:val="28"/>
                <w:lang w:val="pt-BR"/>
              </w:rPr>
              <w:t xml:space="preserve"> </w:t>
            </w:r>
          </w:p>
        </w:tc>
        <w:tc>
          <w:tcPr>
            <w:tcW w:w="720" w:type="dxa"/>
          </w:tcPr>
          <w:p w14:paraId="06C7F555" w14:textId="77777777" w:rsidR="00577C44" w:rsidRPr="00015BD1" w:rsidRDefault="00577C44" w:rsidP="000C45FF">
            <w:pPr>
              <w:tabs>
                <w:tab w:val="left" w:pos="990"/>
              </w:tabs>
              <w:rPr>
                <w:rFonts w:ascii="Calibri" w:hAnsi="Calibri" w:cs="Calibri"/>
                <w:lang w:val="pt-BR"/>
              </w:rPr>
            </w:pPr>
          </w:p>
        </w:tc>
        <w:tc>
          <w:tcPr>
            <w:tcW w:w="6737" w:type="dxa"/>
          </w:tcPr>
          <w:p w14:paraId="401B660A" w14:textId="05C0A7E9" w:rsidR="00577C44" w:rsidRPr="00015BD1" w:rsidRDefault="00577C44" w:rsidP="006C1AC1">
            <w:pPr>
              <w:pStyle w:val="Ttulo3"/>
              <w:rPr>
                <w:rFonts w:ascii="Calibri" w:hAnsi="Calibri" w:cs="Calibri"/>
                <w:color w:val="B85A22" w:themeColor="accent2" w:themeShade="BF"/>
                <w:u w:val="single"/>
                <w:lang w:val="pt-BR"/>
              </w:rPr>
            </w:pPr>
          </w:p>
        </w:tc>
      </w:tr>
    </w:tbl>
    <w:p w14:paraId="12B1D11B" w14:textId="77777777" w:rsidR="00CC2A66" w:rsidRPr="00015BD1" w:rsidRDefault="00CC2A66" w:rsidP="000C45FF">
      <w:pPr>
        <w:tabs>
          <w:tab w:val="left" w:pos="990"/>
        </w:tabs>
        <w:rPr>
          <w:rFonts w:ascii="Calibri" w:hAnsi="Calibri" w:cs="Calibri"/>
          <w:lang w:val="pt-BR"/>
        </w:rPr>
      </w:pPr>
    </w:p>
    <w:sectPr w:rsidR="00CC2A66" w:rsidRPr="00015BD1" w:rsidSect="00923D48">
      <w:headerReference w:type="default" r:id="rId10"/>
      <w:pgSz w:w="11906" w:h="16838" w:code="9"/>
      <w:pgMar w:top="1008" w:right="547" w:bottom="1008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BA61C" w14:textId="77777777" w:rsidR="00781703" w:rsidRDefault="00781703" w:rsidP="000C45FF">
      <w:r>
        <w:separator/>
      </w:r>
    </w:p>
  </w:endnote>
  <w:endnote w:type="continuationSeparator" w:id="0">
    <w:p w14:paraId="3F34AD40" w14:textId="77777777" w:rsidR="00781703" w:rsidRDefault="0078170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3B57" w14:textId="77777777" w:rsidR="00781703" w:rsidRDefault="00781703" w:rsidP="000C45FF">
      <w:r>
        <w:separator/>
      </w:r>
    </w:p>
  </w:footnote>
  <w:footnote w:type="continuationSeparator" w:id="0">
    <w:p w14:paraId="3D614534" w14:textId="77777777" w:rsidR="00781703" w:rsidRDefault="0078170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93D47" w14:textId="77777777" w:rsidR="000C45FF" w:rsidRDefault="000C45FF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2A4CEE21" wp14:editId="64583A1C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71639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C1"/>
    <w:rsid w:val="000041C4"/>
    <w:rsid w:val="00015BD1"/>
    <w:rsid w:val="00036450"/>
    <w:rsid w:val="00044DBA"/>
    <w:rsid w:val="000773A1"/>
    <w:rsid w:val="00094499"/>
    <w:rsid w:val="00096D1F"/>
    <w:rsid w:val="000A53DE"/>
    <w:rsid w:val="000C45FF"/>
    <w:rsid w:val="000E3FD1"/>
    <w:rsid w:val="000F11BA"/>
    <w:rsid w:val="000F7E97"/>
    <w:rsid w:val="00105C5C"/>
    <w:rsid w:val="00112054"/>
    <w:rsid w:val="001357FC"/>
    <w:rsid w:val="001525E1"/>
    <w:rsid w:val="001535CD"/>
    <w:rsid w:val="00154782"/>
    <w:rsid w:val="00180329"/>
    <w:rsid w:val="0019001F"/>
    <w:rsid w:val="001A74A5"/>
    <w:rsid w:val="001B2ABD"/>
    <w:rsid w:val="001E0391"/>
    <w:rsid w:val="001E1759"/>
    <w:rsid w:val="001F1ECC"/>
    <w:rsid w:val="001F434A"/>
    <w:rsid w:val="00225CA5"/>
    <w:rsid w:val="002400EB"/>
    <w:rsid w:val="0025168E"/>
    <w:rsid w:val="00256CF7"/>
    <w:rsid w:val="0026763F"/>
    <w:rsid w:val="00281FD5"/>
    <w:rsid w:val="002D40D9"/>
    <w:rsid w:val="002E41E6"/>
    <w:rsid w:val="0030481B"/>
    <w:rsid w:val="003156FC"/>
    <w:rsid w:val="003254B5"/>
    <w:rsid w:val="0037121F"/>
    <w:rsid w:val="0038349F"/>
    <w:rsid w:val="00384D74"/>
    <w:rsid w:val="00385167"/>
    <w:rsid w:val="003A6B7D"/>
    <w:rsid w:val="003B06CA"/>
    <w:rsid w:val="003C783D"/>
    <w:rsid w:val="004071FC"/>
    <w:rsid w:val="00445947"/>
    <w:rsid w:val="004813B3"/>
    <w:rsid w:val="00496591"/>
    <w:rsid w:val="004C63E4"/>
    <w:rsid w:val="004D3011"/>
    <w:rsid w:val="004E1C6A"/>
    <w:rsid w:val="004E3FC5"/>
    <w:rsid w:val="005262AC"/>
    <w:rsid w:val="00561522"/>
    <w:rsid w:val="0056199E"/>
    <w:rsid w:val="0057380B"/>
    <w:rsid w:val="00574EA7"/>
    <w:rsid w:val="00577C44"/>
    <w:rsid w:val="005B7D07"/>
    <w:rsid w:val="005E39D5"/>
    <w:rsid w:val="00600670"/>
    <w:rsid w:val="00610A5E"/>
    <w:rsid w:val="00616E38"/>
    <w:rsid w:val="0062123A"/>
    <w:rsid w:val="00632442"/>
    <w:rsid w:val="00646E75"/>
    <w:rsid w:val="006771D0"/>
    <w:rsid w:val="006B62D5"/>
    <w:rsid w:val="006C1AC1"/>
    <w:rsid w:val="006C1D9D"/>
    <w:rsid w:val="00715FCB"/>
    <w:rsid w:val="00743101"/>
    <w:rsid w:val="00746F79"/>
    <w:rsid w:val="007775E1"/>
    <w:rsid w:val="00781703"/>
    <w:rsid w:val="007867A0"/>
    <w:rsid w:val="007927F5"/>
    <w:rsid w:val="00802CA0"/>
    <w:rsid w:val="00820272"/>
    <w:rsid w:val="008421E6"/>
    <w:rsid w:val="00865ABB"/>
    <w:rsid w:val="008866C3"/>
    <w:rsid w:val="0089273D"/>
    <w:rsid w:val="008C4A79"/>
    <w:rsid w:val="008E6A28"/>
    <w:rsid w:val="00905A45"/>
    <w:rsid w:val="00907401"/>
    <w:rsid w:val="009126FF"/>
    <w:rsid w:val="00923D48"/>
    <w:rsid w:val="009260CD"/>
    <w:rsid w:val="00933C1A"/>
    <w:rsid w:val="00952C25"/>
    <w:rsid w:val="00962BED"/>
    <w:rsid w:val="009B539F"/>
    <w:rsid w:val="009D1AD1"/>
    <w:rsid w:val="00A16DD5"/>
    <w:rsid w:val="00A2118D"/>
    <w:rsid w:val="00A40057"/>
    <w:rsid w:val="00A40869"/>
    <w:rsid w:val="00A418BC"/>
    <w:rsid w:val="00A8527E"/>
    <w:rsid w:val="00AB3A27"/>
    <w:rsid w:val="00AD76E2"/>
    <w:rsid w:val="00AF35F4"/>
    <w:rsid w:val="00B0162B"/>
    <w:rsid w:val="00B167DC"/>
    <w:rsid w:val="00B20152"/>
    <w:rsid w:val="00B32A7C"/>
    <w:rsid w:val="00B359E4"/>
    <w:rsid w:val="00B5561C"/>
    <w:rsid w:val="00B57D98"/>
    <w:rsid w:val="00B70850"/>
    <w:rsid w:val="00B77CC4"/>
    <w:rsid w:val="00B90C8E"/>
    <w:rsid w:val="00BB0667"/>
    <w:rsid w:val="00C039FE"/>
    <w:rsid w:val="00C066B6"/>
    <w:rsid w:val="00C3532B"/>
    <w:rsid w:val="00C37BA1"/>
    <w:rsid w:val="00C4674C"/>
    <w:rsid w:val="00C506CF"/>
    <w:rsid w:val="00C53EDC"/>
    <w:rsid w:val="00C547D5"/>
    <w:rsid w:val="00C72662"/>
    <w:rsid w:val="00C72BED"/>
    <w:rsid w:val="00C80811"/>
    <w:rsid w:val="00C83886"/>
    <w:rsid w:val="00C9578B"/>
    <w:rsid w:val="00CA249A"/>
    <w:rsid w:val="00CB0055"/>
    <w:rsid w:val="00CB6E5F"/>
    <w:rsid w:val="00CC2A66"/>
    <w:rsid w:val="00D2522B"/>
    <w:rsid w:val="00D4167B"/>
    <w:rsid w:val="00D422DE"/>
    <w:rsid w:val="00D5459D"/>
    <w:rsid w:val="00D9275D"/>
    <w:rsid w:val="00DA1F4D"/>
    <w:rsid w:val="00DA2C25"/>
    <w:rsid w:val="00DD172A"/>
    <w:rsid w:val="00E12E5F"/>
    <w:rsid w:val="00E23571"/>
    <w:rsid w:val="00E25A26"/>
    <w:rsid w:val="00E32337"/>
    <w:rsid w:val="00E4381A"/>
    <w:rsid w:val="00E55D74"/>
    <w:rsid w:val="00E61979"/>
    <w:rsid w:val="00E84827"/>
    <w:rsid w:val="00F05EDE"/>
    <w:rsid w:val="00F364A3"/>
    <w:rsid w:val="00F60274"/>
    <w:rsid w:val="00F6274B"/>
    <w:rsid w:val="00F77FB9"/>
    <w:rsid w:val="00F84B39"/>
    <w:rsid w:val="00F86F9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125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B359E4"/>
    <w:pPr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281FD5"/>
    <w:rPr>
      <w:color w:val="B85A22" w:themeColor="accent2" w:themeShade="BF"/>
      <w:u w:val="single"/>
    </w:rPr>
  </w:style>
  <w:style w:type="character" w:styleId="MenoPendente">
    <w:name w:val="Unresolved Mention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B359E4"/>
    <w:rPr>
      <w:b/>
      <w:sz w:val="18"/>
      <w:szCs w:val="22"/>
    </w:rPr>
  </w:style>
  <w:style w:type="paragraph" w:styleId="Commarcadore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emEspaamento">
    <w:name w:val="No Spacing"/>
    <w:uiPriority w:val="1"/>
    <w:qFormat/>
    <w:rsid w:val="000041C4"/>
    <w:rPr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AppData\Roaming\Microsoft\Templates\Curr&#237;culo%20de%20gerenciamento%20de%20hospedage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4D1B497F1148E691DCC3B8AB8EEE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F173FE-8260-4254-87A8-CB3D1E460235}"/>
      </w:docPartPr>
      <w:docPartBody>
        <w:p w:rsidR="00BA3F9B" w:rsidRDefault="005C0338">
          <w:pPr>
            <w:pStyle w:val="164D1B497F1148E691DCC3B8AB8EEEF7"/>
          </w:pPr>
          <w:r w:rsidRPr="00E12E5F">
            <w:rPr>
              <w:lang w:bidi="pt-BR"/>
            </w:rPr>
            <w:t>Contato</w:t>
          </w:r>
        </w:p>
      </w:docPartBody>
    </w:docPart>
    <w:docPart>
      <w:docPartPr>
        <w:name w:val="05993DD4A76C4ECEB7A064A2FB5BB4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0D98E8-BC9F-4F9E-B115-13A83AB77816}"/>
      </w:docPartPr>
      <w:docPartBody>
        <w:p w:rsidR="00BA3F9B" w:rsidRDefault="005C0338">
          <w:pPr>
            <w:pStyle w:val="05993DD4A76C4ECEB7A064A2FB5BB4F5"/>
          </w:pPr>
          <w:r w:rsidRPr="00E12E5F">
            <w:rPr>
              <w:lang w:bidi="pt-BR"/>
            </w:rPr>
            <w:t>TELEFONE:</w:t>
          </w:r>
        </w:p>
      </w:docPartBody>
    </w:docPart>
    <w:docPart>
      <w:docPartPr>
        <w:name w:val="A40A22624D064835AA44759FF6D97C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469270-2A37-462A-81BA-FACA050261EB}"/>
      </w:docPartPr>
      <w:docPartBody>
        <w:p w:rsidR="00BA3F9B" w:rsidRDefault="005C0338">
          <w:pPr>
            <w:pStyle w:val="A40A22624D064835AA44759FF6D97CE9"/>
          </w:pPr>
          <w:r w:rsidRPr="00E12E5F">
            <w:rPr>
              <w:lang w:bidi="pt-BR"/>
            </w:rPr>
            <w:t>EMAIL:</w:t>
          </w:r>
        </w:p>
      </w:docPartBody>
    </w:docPart>
    <w:docPart>
      <w:docPartPr>
        <w:name w:val="1B2E2486B4E6428D98861B5CB6E824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1BDC11-735E-4DC8-BF6A-D6E25B03C8A9}"/>
      </w:docPartPr>
      <w:docPartBody>
        <w:p w:rsidR="00BA3F9B" w:rsidRDefault="005C0338" w:rsidP="005C0338">
          <w:pPr>
            <w:pStyle w:val="1B2E2486B4E6428D98861B5CB6E824DB"/>
          </w:pPr>
          <w:r w:rsidRPr="00E12E5F">
            <w:rPr>
              <w:lang w:bidi="pt-BR"/>
            </w:rPr>
            <w:t>Perfil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338"/>
    <w:rsid w:val="00084201"/>
    <w:rsid w:val="005B7B0E"/>
    <w:rsid w:val="005C0338"/>
    <w:rsid w:val="00610A5E"/>
    <w:rsid w:val="00796171"/>
    <w:rsid w:val="008419EE"/>
    <w:rsid w:val="008D4F35"/>
    <w:rsid w:val="009A4680"/>
    <w:rsid w:val="00B2591C"/>
    <w:rsid w:val="00BA3F9B"/>
    <w:rsid w:val="00C3532B"/>
    <w:rsid w:val="00F8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4D1B497F1148E691DCC3B8AB8EEEF7">
    <w:name w:val="164D1B497F1148E691DCC3B8AB8EEEF7"/>
  </w:style>
  <w:style w:type="paragraph" w:customStyle="1" w:styleId="05993DD4A76C4ECEB7A064A2FB5BB4F5">
    <w:name w:val="05993DD4A76C4ECEB7A064A2FB5BB4F5"/>
  </w:style>
  <w:style w:type="paragraph" w:customStyle="1" w:styleId="A40A22624D064835AA44759FF6D97CE9">
    <w:name w:val="A40A22624D064835AA44759FF6D97CE9"/>
  </w:style>
  <w:style w:type="paragraph" w:customStyle="1" w:styleId="1B2E2486B4E6428D98861B5CB6E824DB">
    <w:name w:val="1B2E2486B4E6428D98861B5CB6E824DB"/>
    <w:rsid w:val="005C0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gerenciamento de hospedagem</Template>
  <TotalTime>0</TotalTime>
  <Pages>1</Pages>
  <Words>212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2025-02-24T23:17:00Z</dcterms:created>
  <dcterms:modified xsi:type="dcterms:W3CDTF">2025-02-24T23:21:00Z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